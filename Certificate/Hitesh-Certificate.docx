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 xml:space="preserve">Smart India Hackaton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Hitesh </w:t>
            </w:r>
            <w:r w:rsidRPr="00B31269">
              <w:t xml:space="preserve">of team Alla hu Akbar actively participated in the prestigious Smart India Hackaton,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 xml:space="preserve">Organizer: R C Patel Institute of Technology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 xml:space="preserve">DATE</w:t>
                </w:r>
              </w:sdtContent>
            </w:sdt>
            <w:r w:rsidR="008976E2">
              <w:t xml:space="preserve"> : 14-12-23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