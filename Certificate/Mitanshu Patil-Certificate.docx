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1564" w14:textId="729D7C7F" w:rsidR="003D0B8F" w:rsidRDefault="00D16F32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AF864C" wp14:editId="5EE668AE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6C8B65A2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" stroked="f" strokeweight="1pt">
                <v:fill r:id="rId7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990"/>
        <w:gridCol w:w="5478"/>
        <w:gridCol w:w="645"/>
        <w:gridCol w:w="5575"/>
        <w:gridCol w:w="992"/>
      </w:tblGrid>
      <w:tr w:rsidR="003D0B8F" w:rsidRPr="00895B2D" w14:paraId="37E56EF6" w14:textId="77777777" w:rsidTr="008976E2">
        <w:trPr>
          <w:trHeight w:val="3037"/>
        </w:trPr>
        <w:tc>
          <w:tcPr>
            <w:tcW w:w="13730" w:type="dxa"/>
            <w:gridSpan w:val="5"/>
          </w:tcPr>
          <w:p w14:paraId="25850FDD" w14:textId="00AD48D8" w:rsidR="00B31269" w:rsidRDefault="00B31269" w:rsidP="00B31269">
            <w:pPr>
              <w:pStyle w:val="Title"/>
              <w:jc w:val="both"/>
            </w:pPr>
          </w:p>
          <w:p w14:paraId="12D027BD" w14:textId="56914A03" w:rsidR="00B31269" w:rsidRDefault="00B31269" w:rsidP="00B31269">
            <w:pPr>
              <w:rPr>
                <w:b/>
                <w:bCs/>
              </w:rPr>
            </w:pPr>
          </w:p>
          <w:p w14:paraId="7F6E9AE1" w14:textId="77777777" w:rsidR="00B31269" w:rsidRPr="00B31269" w:rsidRDefault="00B31269" w:rsidP="00B31269">
            <w:pPr>
              <w:jc w:val="both"/>
            </w:pPr>
          </w:p>
          <w:p w14:paraId="63D6BC23" w14:textId="2CB90059" w:rsidR="00B31269" w:rsidRPr="00B31269" w:rsidRDefault="00B31269" w:rsidP="00B31269">
            <w:pPr>
              <w:spacing w:line="288" w:lineRule="auto"/>
              <w:rPr>
                <w:rFonts w:hAnsi="Franklin Gothic Book"/>
                <w:b/>
                <w:bCs/>
                <w:color w:val="262626" w:themeColor="text1" w:themeTint="D9"/>
                <w:spacing w:val="18"/>
                <w:kern w:val="24"/>
                <w:sz w:val="120"/>
                <w:szCs w:val="120"/>
              </w:rPr>
            </w:pPr>
            <w:r>
              <w:rPr>
                <w:rFonts w:hAnsi="Franklin Gothic Book"/>
                <w:b/>
                <w:bCs/>
                <w:color w:val="262626" w:themeColor="text1" w:themeTint="D9"/>
                <w:spacing w:val="18"/>
                <w:kern w:val="24"/>
                <w:sz w:val="120"/>
                <w:szCs w:val="120"/>
              </w:rPr>
              <w:t>CERTIFICATE</w:t>
            </w:r>
          </w:p>
          <w:p w14:paraId="4B23D00C" w14:textId="13955B28" w:rsidR="003D0B8F" w:rsidRDefault="00B31269" w:rsidP="00235092">
            <w:pPr>
              <w:pStyle w:val="Title"/>
              <w:rPr>
                <w:b/>
                <w:bCs/>
              </w:rPr>
            </w:pPr>
            <w:r w:rsidRPr="00B31269">
              <w:rPr>
                <w:b/>
                <w:bCs/>
              </w:rPr>
              <w:t>OF ACHIEVEMENTS</w:t>
            </w:r>
          </w:p>
          <w:p w14:paraId="5EAEDC01" w14:textId="77777777" w:rsidR="00B31269" w:rsidRPr="00B31269" w:rsidRDefault="00B31269" w:rsidP="00B31269"/>
          <w:p w14:paraId="4ACDD2A7" w14:textId="07277AE6" w:rsidR="00B31269" w:rsidRDefault="00B31269" w:rsidP="00B31269">
            <w:pPr>
              <w:pStyle w:val="Title"/>
            </w:pPr>
            <w:r w:rsidRPr="00B31269">
              <w:t xml:space="preserve">Smart India Hackaton</w:t>
            </w:r>
          </w:p>
          <w:p w14:paraId="10A27611" w14:textId="77777777" w:rsidR="00B31269" w:rsidRPr="00B31269" w:rsidRDefault="00B31269" w:rsidP="00B31269"/>
          <w:p w14:paraId="71FBBC85" w14:textId="77777777" w:rsidR="00B31269" w:rsidRPr="00B31269" w:rsidRDefault="00B31269" w:rsidP="00B31269">
            <w:pPr>
              <w:pStyle w:val="Subtitle"/>
            </w:pPr>
            <w:r w:rsidRPr="00B31269">
              <w:t xml:space="preserve">This is to certify that </w:t>
            </w:r>
            <w:r w:rsidRPr="006E5F76">
              <w:rPr>
                <w:color w:val="D74734" w:themeColor="accent1"/>
              </w:rPr>
              <w:t xml:space="preserve">Mitanshu Patil </w:t>
            </w:r>
            <w:r w:rsidRPr="00B31269">
              <w:t xml:space="preserve">of team Novacop actively participated in the prestigious Smart India Hackaton, demonstrating exemplary problem-solving skills, innovation, and dedication to addressing critical challenges."</w:t>
            </w:r>
          </w:p>
          <w:p w14:paraId="22F8A52D" w14:textId="6D4352D6" w:rsidR="00B31269" w:rsidRPr="00B31269" w:rsidRDefault="00B31269" w:rsidP="00B31269"/>
        </w:tc>
      </w:tr>
      <w:tr w:rsidR="00B31269" w14:paraId="3056C77A" w14:textId="77777777" w:rsidTr="008976E2">
        <w:trPr>
          <w:trHeight w:val="1998"/>
        </w:trPr>
        <w:tc>
          <w:tcPr>
            <w:tcW w:w="994" w:type="dxa"/>
          </w:tcPr>
          <w:p w14:paraId="744CAAA0" w14:textId="77777777" w:rsidR="00895B2D" w:rsidRDefault="00895B2D" w:rsidP="00B3126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14:paraId="3C3AA14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6" w:type="dxa"/>
          </w:tcPr>
          <w:p w14:paraId="304A0306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602" w:type="dxa"/>
          </w:tcPr>
          <w:p w14:paraId="2262DC0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14:paraId="45A043D3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B31269" w:rsidRPr="00895B2D" w14:paraId="2FAD5B06" w14:textId="77777777" w:rsidTr="008976E2">
        <w:trPr>
          <w:trHeight w:val="1916"/>
        </w:trPr>
        <w:tc>
          <w:tcPr>
            <w:tcW w:w="994" w:type="dxa"/>
          </w:tcPr>
          <w:p w14:paraId="0C2F5449" w14:textId="77777777" w:rsidR="00156BE4" w:rsidRPr="00895B2D" w:rsidRDefault="00156BE4" w:rsidP="00156BE4"/>
        </w:tc>
        <w:tc>
          <w:tcPr>
            <w:tcW w:w="5492" w:type="dxa"/>
          </w:tcPr>
          <w:p w14:paraId="0EC13A82" w14:textId="78E22BA8" w:rsidR="00156BE4" w:rsidRPr="00895B2D" w:rsidRDefault="00B31269" w:rsidP="00895B2D">
            <w:pPr>
              <w:pStyle w:val="Presentername"/>
            </w:pPr>
            <w:r>
              <w:t xml:space="preserve">Organizer: R C Patel Institute of Technology</w:t>
            </w:r>
          </w:p>
        </w:tc>
        <w:tc>
          <w:tcPr>
            <w:tcW w:w="646" w:type="dxa"/>
          </w:tcPr>
          <w:p w14:paraId="25EE335E" w14:textId="77777777" w:rsidR="00156BE4" w:rsidRPr="00895B2D" w:rsidRDefault="00156BE4" w:rsidP="00895B2D"/>
        </w:tc>
        <w:tc>
          <w:tcPr>
            <w:tcW w:w="5602" w:type="dxa"/>
          </w:tcPr>
          <w:p w14:paraId="3E356215" w14:textId="4C8BC0E9" w:rsidR="00156BE4" w:rsidRPr="00895B2D" w:rsidRDefault="00D00A1B" w:rsidP="00895B2D">
            <w:pPr>
              <w:pStyle w:val="Dateleft"/>
              <w:framePr w:wrap="around"/>
            </w:pPr>
            <w:sdt>
              <w:sdtPr>
                <w:id w:val="-263302335"/>
                <w:placeholder>
                  <w:docPart w:val="5F2976FBD8684BA8A546A866EA4579C0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 xml:space="preserve">DATE</w:t>
                </w:r>
              </w:sdtContent>
            </w:sdt>
            <w:r w:rsidR="008976E2">
              <w:t xml:space="preserve"> : 14-12-23</w:t>
            </w:r>
          </w:p>
        </w:tc>
        <w:tc>
          <w:tcPr>
            <w:tcW w:w="994" w:type="dxa"/>
          </w:tcPr>
          <w:p w14:paraId="21009DAB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2889CDF9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34EC" w14:textId="77777777" w:rsidR="00D00A1B" w:rsidRDefault="00D00A1B" w:rsidP="0010090C">
      <w:r>
        <w:separator/>
      </w:r>
    </w:p>
  </w:endnote>
  <w:endnote w:type="continuationSeparator" w:id="0">
    <w:p w14:paraId="41235EB8" w14:textId="77777777" w:rsidR="00D00A1B" w:rsidRDefault="00D00A1B" w:rsidP="0010090C">
      <w:r>
        <w:continuationSeparator/>
      </w:r>
    </w:p>
  </w:endnote>
  <w:endnote w:type="continuationNotice" w:id="1">
    <w:p w14:paraId="5C2E7390" w14:textId="77777777" w:rsidR="00D00A1B" w:rsidRDefault="00D00A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071B" w14:textId="77777777" w:rsidR="00D00A1B" w:rsidRDefault="00D00A1B" w:rsidP="0010090C">
      <w:r>
        <w:separator/>
      </w:r>
    </w:p>
  </w:footnote>
  <w:footnote w:type="continuationSeparator" w:id="0">
    <w:p w14:paraId="26F4F31B" w14:textId="77777777" w:rsidR="00D00A1B" w:rsidRDefault="00D00A1B" w:rsidP="0010090C">
      <w:r>
        <w:continuationSeparator/>
      </w:r>
    </w:p>
  </w:footnote>
  <w:footnote w:type="continuationNotice" w:id="1">
    <w:p w14:paraId="2AE72629" w14:textId="77777777" w:rsidR="00D00A1B" w:rsidRDefault="00D00A1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69"/>
    <w:rsid w:val="000319B8"/>
    <w:rsid w:val="000B053B"/>
    <w:rsid w:val="000E1561"/>
    <w:rsid w:val="00100448"/>
    <w:rsid w:val="0010090C"/>
    <w:rsid w:val="00156BE4"/>
    <w:rsid w:val="001C0CA7"/>
    <w:rsid w:val="001E3AAD"/>
    <w:rsid w:val="001E755D"/>
    <w:rsid w:val="00235092"/>
    <w:rsid w:val="00283F5C"/>
    <w:rsid w:val="00286146"/>
    <w:rsid w:val="00320A2E"/>
    <w:rsid w:val="00364453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E5F76"/>
    <w:rsid w:val="006F4A87"/>
    <w:rsid w:val="00754A95"/>
    <w:rsid w:val="00815071"/>
    <w:rsid w:val="00862549"/>
    <w:rsid w:val="00895B2D"/>
    <w:rsid w:val="008976E2"/>
    <w:rsid w:val="00897C2E"/>
    <w:rsid w:val="008A3A0F"/>
    <w:rsid w:val="008B138A"/>
    <w:rsid w:val="008B3920"/>
    <w:rsid w:val="008D3301"/>
    <w:rsid w:val="00942404"/>
    <w:rsid w:val="00967BFA"/>
    <w:rsid w:val="009A58E2"/>
    <w:rsid w:val="009C54D5"/>
    <w:rsid w:val="00A22D03"/>
    <w:rsid w:val="00A4188E"/>
    <w:rsid w:val="00A4581B"/>
    <w:rsid w:val="00A71B25"/>
    <w:rsid w:val="00A72576"/>
    <w:rsid w:val="00A95464"/>
    <w:rsid w:val="00AF6532"/>
    <w:rsid w:val="00B13B86"/>
    <w:rsid w:val="00B30004"/>
    <w:rsid w:val="00B31269"/>
    <w:rsid w:val="00B754C7"/>
    <w:rsid w:val="00B94BC9"/>
    <w:rsid w:val="00BF5FEF"/>
    <w:rsid w:val="00CA25FE"/>
    <w:rsid w:val="00CA4DEF"/>
    <w:rsid w:val="00CA7343"/>
    <w:rsid w:val="00CB6244"/>
    <w:rsid w:val="00CC41DB"/>
    <w:rsid w:val="00CE1C46"/>
    <w:rsid w:val="00D00A1B"/>
    <w:rsid w:val="00D16F32"/>
    <w:rsid w:val="00E405EE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B1F7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  <w:style w:type="table" w:styleId="TableGridLight">
    <w:name w:val="Grid Table Light"/>
    <w:basedOn w:val="TableNormal"/>
    <w:uiPriority w:val="40"/>
    <w:rsid w:val="00B312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B31269"/>
    <w:tblPr>
      <w:tblStyleRowBandSize w:val="1"/>
      <w:tblStyleColBandSize w:val="1"/>
      <w:tblBorders>
        <w:top w:val="single" w:sz="4" w:space="0" w:color="F0BBB4" w:themeColor="accent5" w:themeTint="66"/>
        <w:left w:val="single" w:sz="4" w:space="0" w:color="F0BBB4" w:themeColor="accent5" w:themeTint="66"/>
        <w:bottom w:val="single" w:sz="4" w:space="0" w:color="F0BBB4" w:themeColor="accent5" w:themeTint="66"/>
        <w:right w:val="single" w:sz="4" w:space="0" w:color="F0BBB4" w:themeColor="accent5" w:themeTint="66"/>
        <w:insideH w:val="single" w:sz="4" w:space="0" w:color="F0BBB4" w:themeColor="accent5" w:themeTint="66"/>
        <w:insideV w:val="single" w:sz="4" w:space="0" w:color="F0BBB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998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998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aura\AppData\Local\Microsoft\Office\16.0\DTS\en-US%7b55B1B577-B8BA-44FF-9996-992B2EF37DCD%7d\%7bBBCF7690-00F1-4E3D-82DD-1EAE40DE9294%7dtf78500733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976FBD8684BA8A546A866EA45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3663F-90B4-47B0-8096-ACEE76C23CFC}"/>
      </w:docPartPr>
      <w:docPartBody>
        <w:p w:rsidR="00D440F4" w:rsidRDefault="004627E8">
          <w:pPr>
            <w:pStyle w:val="5F2976FBD8684BA8A546A866EA4579C0"/>
          </w:pPr>
          <w:r w:rsidRPr="00895B2D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E8"/>
    <w:rsid w:val="00130EAE"/>
    <w:rsid w:val="004627E8"/>
    <w:rsid w:val="00D440F4"/>
    <w:rsid w:val="00F7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2976FBD8684BA8A546A866EA4579C0">
    <w:name w:val="5F2976FBD8684BA8A546A866EA457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{BBCF7690-00F1-4E3D-82DD-1EAE40DE9294}tf78500733_win32.dotx</Template>
  <TotalTime>0</TotalTime>
  <Pages>1</Pages>
  <Words>35</Words>
  <Characters>278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2023-10-29T17:08:00Z</dcterms:created>
  <dcterms:modified xsi:type="dcterms:W3CDTF">2023-11-07T06:42:00Z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e9c5714b-b288-459c-9f86-70081435fb7a</vt:lpwstr>
  </property>
</Properties>
</file>